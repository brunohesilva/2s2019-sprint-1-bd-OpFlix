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D631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D631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D63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D63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D63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D63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D63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D63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D63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D63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D63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proofErr w:type="spellStart"/>
      <w:r>
        <w:t>OpFlix</w:t>
      </w:r>
      <w:proofErr w:type="spellEnd"/>
      <w:r w:rsidRPr="000B7D73">
        <w:t xml:space="preserve">, que visa demonstrar </w:t>
      </w:r>
      <w:r>
        <w:t xml:space="preserve">a </w:t>
      </w:r>
      <w:r>
        <w:t>uma plataforma onde você pode ver os últimos lançamentos do cinema e divulgação de sua página na Web por meio das Mídias Sociais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6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7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9425DF">
      <w:bookmarkStart w:id="8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32145" cy="6248400"/>
            <wp:effectExtent l="0" t="0" r="190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Conceitual_BrunoHenriqueSilv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</w:p>
    <w:p w:rsidR="009425DF" w:rsidRDefault="009425DF">
      <w:pPr>
        <w:sectPr w:rsidR="009425DF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315" w:rsidRDefault="005D6315">
      <w:pPr>
        <w:spacing w:after="0" w:line="240" w:lineRule="auto"/>
      </w:pPr>
      <w:r>
        <w:separator/>
      </w:r>
    </w:p>
  </w:endnote>
  <w:endnote w:type="continuationSeparator" w:id="0">
    <w:p w:rsidR="005D6315" w:rsidRDefault="005D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D631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315" w:rsidRDefault="005D6315">
      <w:pPr>
        <w:spacing w:after="0" w:line="240" w:lineRule="auto"/>
      </w:pPr>
      <w:r>
        <w:separator/>
      </w:r>
    </w:p>
  </w:footnote>
  <w:footnote w:type="continuationSeparator" w:id="0">
    <w:p w:rsidR="005D6315" w:rsidRDefault="005D6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07948"/>
    <w:rsid w:val="00456E37"/>
    <w:rsid w:val="0046629B"/>
    <w:rsid w:val="004A0592"/>
    <w:rsid w:val="005177BA"/>
    <w:rsid w:val="00524B9A"/>
    <w:rsid w:val="00585F9D"/>
    <w:rsid w:val="005B6FF4"/>
    <w:rsid w:val="005D6315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425DF"/>
    <w:rsid w:val="00952E23"/>
    <w:rsid w:val="00997D7D"/>
    <w:rsid w:val="009A3F87"/>
    <w:rsid w:val="009E2D84"/>
    <w:rsid w:val="00A25BD2"/>
    <w:rsid w:val="00A967A8"/>
    <w:rsid w:val="00B36547"/>
    <w:rsid w:val="00B758BE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434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B317F"/>
    <w:rsid w:val="00973EE1"/>
    <w:rsid w:val="00AC3D2E"/>
    <w:rsid w:val="00BE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BB911-2250-4A0D-982E-2361B1F5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15</TotalTime>
  <Pages>13</Pages>
  <Words>562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3</cp:revision>
  <dcterms:created xsi:type="dcterms:W3CDTF">2019-08-13T11:17:00Z</dcterms:created>
  <dcterms:modified xsi:type="dcterms:W3CDTF">2019-08-13T11:38:00Z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